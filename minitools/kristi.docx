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8AF9C" w14:textId="77777777" w:rsidR="00A839BE" w:rsidRDefault="00E5183E" w:rsidP="00355D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714C8F77" wp14:editId="2128AFC9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A5646C" id="Group 6" o:spid="_x0000_s1026" alt="&quot;&quot;" style="position:absolute;margin-left:-14.4pt;margin-top:-18pt;width:224.65pt;height:11in;z-index:-251624448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5A925B68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45C5F30D" w14:textId="77777777" w:rsidR="00A839BE" w:rsidRPr="00772C66" w:rsidRDefault="00A839BE" w:rsidP="00E5183E">
            <w:pPr>
              <w:pStyle w:val="ProfilePicture"/>
              <w:rPr>
                <w:lang w:val="en-US"/>
              </w:rPr>
            </w:pPr>
            <w:r w:rsidRPr="00772C66">
              <w:rPr>
                <w:lang w:val="en-US"/>
              </w:rPr>
              <w:drawing>
                <wp:inline distT="0" distB="0" distL="0" distR="0" wp14:anchorId="30EC66B2" wp14:editId="782C88BC">
                  <wp:extent cx="1545336" cy="1536192"/>
                  <wp:effectExtent l="0" t="0" r="0" b="6985"/>
                  <wp:docPr id="4" name="Picture 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45336" cy="153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560A0B78" w14:textId="77777777" w:rsidR="00A839BE" w:rsidRDefault="00000000" w:rsidP="00A92A90">
            <w:pPr>
              <w:pStyle w:val="Title"/>
            </w:pPr>
            <w:sdt>
              <w:sdtPr>
                <w:id w:val="-1813938694"/>
                <w:placeholder>
                  <w:docPart w:val="8D4AEFD081BA429DB3908A5EAB264DAF"/>
                </w:placeholder>
                <w:temporary/>
                <w:showingPlcHdr/>
                <w15:appearance w15:val="hidden"/>
              </w:sdtPr>
              <w:sdtContent>
                <w:r w:rsidR="00446C78">
                  <w:t>kristi</w:t>
                </w:r>
              </w:sdtContent>
            </w:sdt>
          </w:p>
          <w:p w14:paraId="5A66DAF3" w14:textId="77777777" w:rsidR="00A839BE" w:rsidRDefault="00000000" w:rsidP="00437FAC">
            <w:pPr>
              <w:pStyle w:val="Subtitle"/>
            </w:pPr>
            <w:sdt>
              <w:sdtPr>
                <w:id w:val="1116880608"/>
                <w:placeholder>
                  <w:docPart w:val="B56F830B3C1A43CDBEC44B8E0D6DCFDB"/>
                </w:placeholder>
                <w:temporary/>
                <w:showingPlcHdr/>
                <w15:appearance w15:val="hidden"/>
              </w:sdtPr>
              <w:sdtContent>
                <w:r w:rsidR="00446C78">
                  <w:t>laar</w:t>
                </w:r>
              </w:sdtContent>
            </w:sdt>
          </w:p>
          <w:p w14:paraId="36EA8CBF" w14:textId="77777777" w:rsidR="00E5183E" w:rsidRPr="00772C66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F869ED6" wp14:editId="4A887266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B742D4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F264783" w14:textId="77777777" w:rsidR="00A839BE" w:rsidRPr="00276ADF" w:rsidRDefault="00000000" w:rsidP="00446C78">
            <w:pPr>
              <w:pStyle w:val="Heading1"/>
            </w:pPr>
            <w:sdt>
              <w:sdtPr>
                <w:id w:val="2037386088"/>
                <w:placeholder>
                  <w:docPart w:val="F67DAEC958774BA598F00BD31347EA8C"/>
                </w:placeholder>
                <w:temporary/>
                <w:showingPlcHdr/>
                <w15:appearance w15:val="hidden"/>
              </w:sdtPr>
              <w:sdtContent>
                <w:r w:rsidR="00446C78">
                  <w:t>registered nurse</w:t>
                </w:r>
              </w:sdtContent>
            </w:sdt>
          </w:p>
        </w:tc>
      </w:tr>
      <w:tr w:rsidR="00A839BE" w:rsidRPr="00320ECB" w14:paraId="75E3337A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3BC9976C" w14:textId="77777777" w:rsidR="00A839BE" w:rsidRPr="00154F17" w:rsidRDefault="00000000" w:rsidP="00154F17">
            <w:pPr>
              <w:pStyle w:val="Heading2"/>
            </w:pPr>
            <w:sdt>
              <w:sdtPr>
                <w:id w:val="-1177034809"/>
                <w:placeholder>
                  <w:docPart w:val="E8FF1935FBB24308B500023B064B90EF"/>
                </w:placeholder>
                <w:temporary/>
                <w:showingPlcHdr/>
                <w15:appearance w15:val="hidden"/>
              </w:sdtPr>
              <w:sdtContent>
                <w:r w:rsidR="00446C78" w:rsidRPr="00E32D04">
                  <w:t>CONTACT</w:t>
                </w:r>
              </w:sdtContent>
            </w:sdt>
          </w:p>
          <w:p w14:paraId="3FC2E0A1" w14:textId="77777777" w:rsidR="00A839BE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-93319987"/>
                <w:placeholder>
                  <w:docPart w:val="DDD3437BB4754670AB0808C70F61CB3B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111 1st Avenue</w:t>
                </w:r>
              </w:sdtContent>
            </w:sdt>
          </w:p>
          <w:p w14:paraId="32304486" w14:textId="77777777" w:rsidR="00446C78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836423806"/>
                <w:placeholder>
                  <w:docPart w:val="1A7D2C0AE15E4CABB31B6D2F704C6BFE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Redmond, WA 65432</w:t>
                </w:r>
              </w:sdtContent>
            </w:sdt>
          </w:p>
          <w:p w14:paraId="00C19FD3" w14:textId="77777777" w:rsidR="00E5183E" w:rsidRPr="00C52161" w:rsidRDefault="00000000" w:rsidP="00C52161">
            <w:sdt>
              <w:sdtPr>
                <w:id w:val="-1410763268"/>
                <w:placeholder>
                  <w:docPart w:val="B1DA9E348A794760BE936A749C7EC2D6"/>
                </w:placeholder>
                <w:showingPlcHdr/>
                <w15:appearance w15:val="hidden"/>
              </w:sdtPr>
              <w:sdtContent>
                <w:r w:rsidR="00E5183E" w:rsidRPr="00C52161">
                  <w:t>909.555.0100</w:t>
                </w:r>
              </w:sdtContent>
            </w:sdt>
            <w:r w:rsidR="00E5183E" w:rsidRPr="00C52161">
              <w:t xml:space="preserve"> </w:t>
            </w:r>
          </w:p>
          <w:p w14:paraId="1F1D1EA5" w14:textId="77777777" w:rsidR="00446C78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657260533"/>
                <w:placeholder>
                  <w:docPart w:val="C4F5AF512EA9414480CBC759F2BD3639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kristi@example.com</w:t>
                </w:r>
              </w:sdtContent>
            </w:sdt>
          </w:p>
          <w:p w14:paraId="3B2D743D" w14:textId="77777777" w:rsidR="00A839BE" w:rsidRPr="00151DE9" w:rsidRDefault="00000000" w:rsidP="00E5183E">
            <w:sdt>
              <w:sdtPr>
                <w:id w:val="-1391569392"/>
                <w:placeholder>
                  <w:docPart w:val="E922C9D88EE842E6B5C1C90C0D4A1D0E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www.interestingsite.com</w:t>
                </w:r>
              </w:sdtContent>
            </w:sdt>
          </w:p>
          <w:p w14:paraId="59D11466" w14:textId="77777777" w:rsidR="00A839BE" w:rsidRDefault="00A839BE" w:rsidP="009E2041"/>
          <w:p w14:paraId="4508731B" w14:textId="77777777"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F999A27" wp14:editId="72BBC7F8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7D5E32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034BBC8" w14:textId="77777777" w:rsidR="00A839BE" w:rsidRDefault="00A839BE" w:rsidP="009E2041"/>
          <w:p w14:paraId="3214D3DB" w14:textId="77777777" w:rsidR="00D84359" w:rsidRPr="00154F17" w:rsidRDefault="00000000" w:rsidP="00D84359">
            <w:pPr>
              <w:pStyle w:val="Heading2"/>
            </w:pPr>
            <w:sdt>
              <w:sdtPr>
                <w:id w:val="-1469962737"/>
                <w:placeholder>
                  <w:docPart w:val="369E1A8B6C1A47289DB8B27DC5862778"/>
                </w:placeholder>
                <w:temporary/>
                <w:showingPlcHdr/>
                <w15:appearance w15:val="hidden"/>
              </w:sdtPr>
              <w:sdtContent>
                <w:r w:rsidR="00D84359" w:rsidRPr="004A4C22">
                  <w:t>Communication</w:t>
                </w:r>
              </w:sdtContent>
            </w:sdt>
          </w:p>
          <w:p w14:paraId="6410371F" w14:textId="77777777" w:rsidR="00D84359" w:rsidRPr="00151DE9" w:rsidRDefault="00000000" w:rsidP="00D84359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1350366811"/>
                <w:placeholder>
                  <w:docPart w:val="7FD528B6705E4D0EA26A45B6016C2311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2A164D">
                  <w:t>I have received several awards for my outstanding communication skills, including recognition for providing exceptional patient education and counseling.</w:t>
                </w:r>
              </w:sdtContent>
            </w:sdt>
          </w:p>
          <w:p w14:paraId="5D1F93CD" w14:textId="77777777" w:rsidR="00D84359" w:rsidRDefault="00D84359" w:rsidP="00D84359"/>
          <w:p w14:paraId="1F75FCC3" w14:textId="77777777" w:rsidR="00824394" w:rsidRPr="00772C66" w:rsidRDefault="00824394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8F37466" wp14:editId="1EC537E9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0B0620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C6E7DCA" w14:textId="77777777" w:rsidR="00D84359" w:rsidRDefault="00D84359" w:rsidP="00D84359"/>
          <w:p w14:paraId="05DC63A9" w14:textId="77777777" w:rsidR="00D84359" w:rsidRPr="00154F17" w:rsidRDefault="00000000" w:rsidP="00D84359">
            <w:pPr>
              <w:pStyle w:val="Heading2"/>
            </w:pPr>
            <w:sdt>
              <w:sdtPr>
                <w:id w:val="480506815"/>
                <w:placeholder>
                  <w:docPart w:val="973F3C47FF0046B7856A5695CF3124B7"/>
                </w:placeholder>
                <w:temporary/>
                <w:showingPlcHdr/>
                <w15:appearance w15:val="hidden"/>
              </w:sdtPr>
              <w:sdtContent>
                <w:r w:rsidR="00D84359" w:rsidRPr="00D91DAB">
                  <w:t>Leadership</w:t>
                </w:r>
              </w:sdtContent>
            </w:sdt>
          </w:p>
          <w:p w14:paraId="72E8037D" w14:textId="77777777" w:rsidR="00D84359" w:rsidRPr="00173B36" w:rsidRDefault="00000000" w:rsidP="00D84359">
            <w:sdt>
              <w:sdtPr>
                <w:rPr>
                  <w:b/>
                  <w:bCs/>
                  <w:color w:val="5F483E" w:themeColor="accent4" w:themeShade="BF"/>
                </w:rPr>
                <w:id w:val="1161436911"/>
                <w:placeholder>
                  <w:docPart w:val="60CC2D52824E4E2DAA756E46438331DE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9B3052">
                  <w:t>I received the "Outstanding Nursing Student" award during my time in nursing school, and I have been recognized for my contributions to patient safety and satisfaction in my current role.</w:t>
                </w:r>
              </w:sdtContent>
            </w:sdt>
          </w:p>
        </w:tc>
        <w:tc>
          <w:tcPr>
            <w:tcW w:w="6930" w:type="dxa"/>
            <w:shd w:val="clear" w:color="auto" w:fill="auto"/>
          </w:tcPr>
          <w:p w14:paraId="49DABBFC" w14:textId="77777777" w:rsidR="00D84359" w:rsidRPr="00276ADF" w:rsidRDefault="00000000" w:rsidP="00D84359">
            <w:pPr>
              <w:pStyle w:val="Heading2"/>
            </w:pPr>
            <w:sdt>
              <w:sdtPr>
                <w:id w:val="989679475"/>
                <w:placeholder>
                  <w:docPart w:val="CA401B408E294B88993F828390A20B43"/>
                </w:placeholder>
                <w:temporary/>
                <w:showingPlcHdr/>
                <w15:appearance w15:val="hidden"/>
              </w:sdtPr>
              <w:sdtContent>
                <w:r w:rsidR="0007266C" w:rsidRPr="00353B04">
                  <w:t>Education</w:t>
                </w:r>
              </w:sdtContent>
            </w:sdt>
          </w:p>
          <w:p w14:paraId="676A89D6" w14:textId="77777777" w:rsidR="00D84359" w:rsidRDefault="00000000" w:rsidP="00D84359">
            <w:pPr>
              <w:pStyle w:val="Heading3"/>
            </w:pPr>
            <w:sdt>
              <w:sdtPr>
                <w:id w:val="1269658012"/>
                <w:placeholder>
                  <w:docPart w:val="4B1316C7AF364772AB3DDBF1DFAA51E8"/>
                </w:placeholder>
                <w:temporary/>
                <w:showingPlcHdr/>
                <w15:appearance w15:val="hidden"/>
              </w:sdtPr>
              <w:sdtContent>
                <w:r w:rsidR="0007266C">
                  <w:t>Bellows College | Madison, WI</w:t>
                </w:r>
              </w:sdtContent>
            </w:sdt>
            <w:r w:rsidR="00D84359">
              <w:t xml:space="preserve"> </w:t>
            </w:r>
          </w:p>
          <w:p w14:paraId="7D36C808" w14:textId="77777777" w:rsidR="00D84359" w:rsidRDefault="00000000" w:rsidP="00E5183E">
            <w:pPr>
              <w:pStyle w:val="Experience"/>
            </w:pPr>
            <w:sdt>
              <w:sdtPr>
                <w:id w:val="335121622"/>
                <w:placeholder>
                  <w:docPart w:val="E68EA0029016437DAFB5B85E28C653C5"/>
                </w:placeholder>
                <w:temporary/>
                <w:showingPlcHdr/>
                <w15:appearance w15:val="hidden"/>
              </w:sdtPr>
              <w:sdtContent>
                <w:r w:rsidR="0007266C" w:rsidRPr="00685E20">
                  <w:t>Bachelors of Science in Nursing</w:t>
                </w:r>
              </w:sdtContent>
            </w:sdt>
          </w:p>
          <w:p w14:paraId="39A4CD53" w14:textId="77777777" w:rsidR="00D84359" w:rsidRDefault="00000000" w:rsidP="00824394">
            <w:sdt>
              <w:sdtPr>
                <w:id w:val="-1100028826"/>
                <w:placeholder>
                  <w:docPart w:val="F2062E990773467FA6767816E7ED4F89"/>
                </w:placeholder>
                <w:temporary/>
                <w:showingPlcHdr/>
                <w15:appearance w15:val="hidden"/>
              </w:sdtPr>
              <w:sdtContent>
                <w:r w:rsidR="0007266C" w:rsidRPr="00824394">
                  <w:t>Relevant coursework: Anatomy and physiology, pharmacology, nursing ethics, and patient care management.</w:t>
                </w:r>
              </w:sdtContent>
            </w:sdt>
            <w:r w:rsidR="00D84359" w:rsidRPr="008247DC">
              <w:t xml:space="preserve"> </w:t>
            </w:r>
          </w:p>
          <w:p w14:paraId="0265AAB8" w14:textId="77777777" w:rsidR="00824394" w:rsidRPr="008247DC" w:rsidRDefault="00824394" w:rsidP="00824394"/>
          <w:p w14:paraId="115305DA" w14:textId="77777777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EFEAABB" wp14:editId="5AE88D8A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86E1C7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91427BB" w14:textId="77777777" w:rsidR="0007266C" w:rsidRDefault="0007266C" w:rsidP="00D84359"/>
          <w:p w14:paraId="55450FDE" w14:textId="77777777" w:rsidR="0007266C" w:rsidRDefault="00000000" w:rsidP="0007266C">
            <w:pPr>
              <w:pStyle w:val="Heading2"/>
            </w:pPr>
            <w:sdt>
              <w:sdtPr>
                <w:id w:val="757180393"/>
                <w:placeholder>
                  <w:docPart w:val="D5ED2024EF8944E5AC013A65AA1A57C5"/>
                </w:placeholder>
                <w:temporary/>
                <w:showingPlcHdr/>
                <w15:appearance w15:val="hidden"/>
              </w:sdtPr>
              <w:sdtContent>
                <w:r w:rsidR="0007266C" w:rsidRPr="000F7D04">
                  <w:t>Experience</w:t>
                </w:r>
              </w:sdtContent>
            </w:sdt>
          </w:p>
          <w:p w14:paraId="557E96CE" w14:textId="77777777" w:rsidR="0007266C" w:rsidRPr="00F61BD1" w:rsidRDefault="00000000" w:rsidP="0007266C">
            <w:pPr>
              <w:pStyle w:val="Heading3"/>
            </w:pPr>
            <w:sdt>
              <w:sdtPr>
                <w:id w:val="170687849"/>
                <w:placeholder>
                  <w:docPart w:val="BCC628B7CEAF474DBB04A4B73E077B2F"/>
                </w:placeholder>
                <w:temporary/>
                <w:showingPlcHdr/>
                <w15:appearance w15:val="hidden"/>
              </w:sdtPr>
              <w:sdtContent>
                <w:r w:rsidR="0007266C" w:rsidRPr="00F61BD1">
                  <w:t>November 20XX–October 20XX</w:t>
                </w:r>
              </w:sdtContent>
            </w:sdt>
          </w:p>
          <w:p w14:paraId="746C50E6" w14:textId="77777777" w:rsidR="0007266C" w:rsidRDefault="00000000" w:rsidP="00E5183E">
            <w:pPr>
              <w:pStyle w:val="Experience"/>
            </w:pPr>
            <w:sdt>
              <w:sdtPr>
                <w:id w:val="226117804"/>
                <w:placeholder>
                  <w:docPart w:val="BACE59FCE9AA44F09C624E5562EEB305"/>
                </w:placeholder>
                <w:temporary/>
                <w:showingPlcHdr/>
                <w15:appearance w15:val="hidden"/>
              </w:sdtPr>
              <w:sdtContent>
                <w:r w:rsidR="0007266C">
                  <w:t xml:space="preserve">Registered Nurse </w:t>
                </w:r>
                <w:r w:rsidR="0007266C">
                  <w:rPr>
                    <w:rStyle w:val="Strong"/>
                  </w:rPr>
                  <w:t>|</w:t>
                </w:r>
                <w:r w:rsidR="0007266C">
                  <w:t xml:space="preserve"> Pediatrics </w:t>
                </w:r>
                <w:r w:rsidR="0007266C">
                  <w:rPr>
                    <w:rStyle w:val="Strong"/>
                  </w:rPr>
                  <w:t>|</w:t>
                </w:r>
                <w:r w:rsidR="0007266C">
                  <w:t xml:space="preserve"> </w:t>
                </w:r>
                <w:r w:rsidR="0007266C" w:rsidRPr="00876210">
                  <w:t>Wholeness Healthcare</w:t>
                </w:r>
              </w:sdtContent>
            </w:sdt>
          </w:p>
          <w:p w14:paraId="7A686F41" w14:textId="77777777" w:rsidR="0007266C" w:rsidRPr="00F61BD1" w:rsidRDefault="00000000" w:rsidP="0007266C">
            <w:pPr>
              <w:pStyle w:val="Heading3"/>
            </w:pPr>
            <w:sdt>
              <w:sdtPr>
                <w:id w:val="2099894255"/>
                <w:placeholder>
                  <w:docPart w:val="3A21C8E02668404FB0358C105CFD88E8"/>
                </w:placeholder>
                <w:temporary/>
                <w:showingPlcHdr/>
                <w15:appearance w15:val="hidden"/>
              </w:sdtPr>
              <w:sdtContent>
                <w:r w:rsidR="0007266C" w:rsidRPr="00F61BD1">
                  <w:t>December 20XX–</w:t>
                </w:r>
                <w:r w:rsidR="0007266C" w:rsidRPr="0007266C">
                  <w:t>November</w:t>
                </w:r>
                <w:r w:rsidR="0007266C" w:rsidRPr="00F61BD1">
                  <w:t xml:space="preserve"> 20XX</w:t>
                </w:r>
              </w:sdtContent>
            </w:sdt>
          </w:p>
          <w:p w14:paraId="1380F971" w14:textId="77777777" w:rsidR="0007266C" w:rsidRDefault="00000000" w:rsidP="00824394">
            <w:pPr>
              <w:pStyle w:val="Experience"/>
            </w:pPr>
            <w:sdt>
              <w:sdtPr>
                <w:id w:val="-14466242"/>
                <w:placeholder>
                  <w:docPart w:val="B3DE6324D70B45FB980F1652F242B2DF"/>
                </w:placeholder>
                <w:temporary/>
                <w:showingPlcHdr/>
                <w15:appearance w15:val="hidden"/>
              </w:sdtPr>
              <w:sdtContent>
                <w:r w:rsidR="005632D5" w:rsidRPr="005632D5">
                  <w:t xml:space="preserve">Registered Nurse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General Practice</w:t>
                </w:r>
                <w:r w:rsidR="005632D5" w:rsidRPr="005632D5">
                  <w:t xml:space="preserve">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Wholeness Healthcare</w:t>
                </w:r>
              </w:sdtContent>
            </w:sdt>
          </w:p>
          <w:p w14:paraId="55EE1C05" w14:textId="77777777" w:rsidR="0007266C" w:rsidRPr="00F61BD1" w:rsidRDefault="00000000" w:rsidP="0007266C">
            <w:pPr>
              <w:pStyle w:val="Heading3"/>
            </w:pPr>
            <w:sdt>
              <w:sdtPr>
                <w:id w:val="-1797747247"/>
                <w:placeholder>
                  <w:docPart w:val="39C34AFCB1614A828820FF0DA725030E"/>
                </w:placeholder>
                <w:temporary/>
                <w:showingPlcHdr/>
                <w15:appearance w15:val="hidden"/>
              </w:sdtPr>
              <w:sdtContent>
                <w:r w:rsidR="0007266C">
                  <w:t>September 20XX–August 20XX</w:t>
                </w:r>
              </w:sdtContent>
            </w:sdt>
          </w:p>
          <w:p w14:paraId="2AB5DFF5" w14:textId="77777777" w:rsidR="0007266C" w:rsidRDefault="00000000" w:rsidP="00824394">
            <w:pPr>
              <w:pStyle w:val="Experience"/>
            </w:pPr>
            <w:sdt>
              <w:sdtPr>
                <w:id w:val="-1748172032"/>
                <w:placeholder>
                  <w:docPart w:val="DE94DAF1D43F4950A689EF4F26770BD0"/>
                </w:placeholder>
                <w:temporary/>
                <w:showingPlcHdr/>
                <w15:appearance w15:val="hidden"/>
              </w:sdtPr>
              <w:sdtContent>
                <w:r w:rsidR="005632D5" w:rsidRPr="005632D5">
                  <w:t xml:space="preserve">Registered Nurse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General Practice</w:t>
                </w:r>
                <w:r w:rsidR="005632D5" w:rsidRPr="005632D5">
                  <w:t xml:space="preserve">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Tyler Stein MD</w:t>
                </w:r>
              </w:sdtContent>
            </w:sdt>
            <w:r w:rsidR="0007266C">
              <w:t xml:space="preserve"> </w:t>
            </w:r>
          </w:p>
          <w:p w14:paraId="1E5D8250" w14:textId="77777777" w:rsidR="0007266C" w:rsidRDefault="00000000" w:rsidP="00D84359">
            <w:sdt>
              <w:sdtPr>
                <w:id w:val="-1496177041"/>
                <w:placeholder>
                  <w:docPart w:val="6B92D3A8934B48BD84373221693A2235"/>
                </w:placeholder>
                <w:temporary/>
                <w:showingPlcHdr/>
                <w15:appearance w15:val="hidden"/>
              </w:sdtPr>
              <w:sdtContent>
                <w:r w:rsidR="0007266C" w:rsidRPr="001A7423">
                  <w:t>I have a proven track record of delivering high-quality care while maintaining patient safety and satisfaction</w:t>
                </w:r>
              </w:sdtContent>
            </w:sdt>
          </w:p>
          <w:p w14:paraId="045CF568" w14:textId="77777777" w:rsidR="0007266C" w:rsidRDefault="0007266C" w:rsidP="00D84359"/>
          <w:p w14:paraId="7D3F4F0D" w14:textId="77777777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68ADD85" wp14:editId="386110DB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8E6F4E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0C88F60" w14:textId="77777777" w:rsidR="0007266C" w:rsidRDefault="0007266C" w:rsidP="0007266C"/>
          <w:p w14:paraId="29310DD9" w14:textId="77777777" w:rsidR="0007266C" w:rsidRDefault="00000000" w:rsidP="0007266C">
            <w:pPr>
              <w:pStyle w:val="Heading2"/>
            </w:pPr>
            <w:sdt>
              <w:sdtPr>
                <w:id w:val="317540549"/>
                <w:placeholder>
                  <w:docPart w:val="6E4BA4F95BE843C38FE90DAC80AB5AB9"/>
                </w:placeholder>
                <w:temporary/>
                <w:showingPlcHdr/>
                <w15:appearance w15:val="hidden"/>
              </w:sdtPr>
              <w:sdtContent>
                <w:r w:rsidR="0007266C" w:rsidRPr="00E2301F">
                  <w:t>References</w:t>
                </w:r>
              </w:sdtContent>
            </w:sdt>
          </w:p>
          <w:p w14:paraId="59ED0B9C" w14:textId="77777777" w:rsidR="0007266C" w:rsidRPr="00173B36" w:rsidRDefault="00000000" w:rsidP="0007266C">
            <w:sdt>
              <w:sdtPr>
                <w:id w:val="1259946291"/>
                <w:placeholder>
                  <w:docPart w:val="F7F9DBAD8C234426B0DF01D74B514124"/>
                </w:placeholder>
                <w:temporary/>
                <w:showingPlcHdr/>
                <w15:appearance w15:val="hidden"/>
              </w:sdtPr>
              <w:sdtContent>
                <w:r w:rsidR="0007266C">
                  <w:t>[Available upon request]</w:t>
                </w:r>
              </w:sdtContent>
            </w:sdt>
            <w:r w:rsidR="0007266C">
              <w:t xml:space="preserve"> </w:t>
            </w:r>
          </w:p>
        </w:tc>
      </w:tr>
    </w:tbl>
    <w:p w14:paraId="283AC2B6" w14:textId="77777777" w:rsidR="00535F87" w:rsidRPr="00173B36" w:rsidRDefault="00535F87" w:rsidP="00355D85"/>
    <w:sectPr w:rsidR="00535F87" w:rsidRPr="00173B36" w:rsidSect="00383A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C4E87" w14:textId="77777777" w:rsidR="00B81632" w:rsidRDefault="00B81632" w:rsidP="00BA3E51">
      <w:r>
        <w:separator/>
      </w:r>
    </w:p>
  </w:endnote>
  <w:endnote w:type="continuationSeparator" w:id="0">
    <w:p w14:paraId="3628254D" w14:textId="77777777" w:rsidR="00B81632" w:rsidRDefault="00B81632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5AE2D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CDA33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C6DF4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92316" w14:textId="77777777" w:rsidR="00B81632" w:rsidRDefault="00B81632" w:rsidP="00BA3E51">
      <w:r>
        <w:separator/>
      </w:r>
    </w:p>
  </w:footnote>
  <w:footnote w:type="continuationSeparator" w:id="0">
    <w:p w14:paraId="71AAC0D8" w14:textId="77777777" w:rsidR="00B81632" w:rsidRDefault="00B81632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D9F97" w14:textId="77777777" w:rsidR="00DB5449" w:rsidRDefault="00DB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5715F" w14:textId="77777777" w:rsidR="00DB5449" w:rsidRDefault="00DB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8A301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967709">
    <w:abstractNumId w:val="2"/>
  </w:num>
  <w:num w:numId="2" w16cid:durableId="1533415536">
    <w:abstractNumId w:val="1"/>
  </w:num>
  <w:num w:numId="3" w16cid:durableId="208617131">
    <w:abstractNumId w:val="3"/>
  </w:num>
  <w:num w:numId="4" w16cid:durableId="8756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E08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83ADA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1632"/>
    <w:rsid w:val="00B87E22"/>
    <w:rsid w:val="00BA3E51"/>
    <w:rsid w:val="00BB2D2C"/>
    <w:rsid w:val="00BB3142"/>
    <w:rsid w:val="00BB7A6A"/>
    <w:rsid w:val="00BD6049"/>
    <w:rsid w:val="00BD7675"/>
    <w:rsid w:val="00C155FC"/>
    <w:rsid w:val="00C3705E"/>
    <w:rsid w:val="00C52161"/>
    <w:rsid w:val="00C532FC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B5449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80C89"/>
    <w:rsid w:val="00EA0042"/>
    <w:rsid w:val="00EB1D1B"/>
    <w:rsid w:val="00EE0B6E"/>
    <w:rsid w:val="00EE1496"/>
    <w:rsid w:val="00F02D02"/>
    <w:rsid w:val="00F14E08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4AAA4"/>
  <w15:chartTrackingRefBased/>
  <w15:docId w15:val="{651A0F9D-B36E-460D-9D91-7C67F5FC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s%20Adarsh\AppData\Roaming\Microsoft\Templates\Modern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4AEFD081BA429DB3908A5EAB26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30B9E-59F7-4BCD-8CF0-9CB7743B4676}"/>
      </w:docPartPr>
      <w:docPartBody>
        <w:p w:rsidR="00000000" w:rsidRDefault="00000000">
          <w:pPr>
            <w:pStyle w:val="8D4AEFD081BA429DB3908A5EAB264DAF"/>
          </w:pPr>
          <w:r>
            <w:t>kristi</w:t>
          </w:r>
        </w:p>
      </w:docPartBody>
    </w:docPart>
    <w:docPart>
      <w:docPartPr>
        <w:name w:val="B56F830B3C1A43CDBEC44B8E0D6DC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6695A-6221-4A67-962C-5185013BFCFA}"/>
      </w:docPartPr>
      <w:docPartBody>
        <w:p w:rsidR="00000000" w:rsidRDefault="00000000">
          <w:pPr>
            <w:pStyle w:val="B56F830B3C1A43CDBEC44B8E0D6DCFDB"/>
          </w:pPr>
          <w:r>
            <w:t>laar</w:t>
          </w:r>
        </w:p>
      </w:docPartBody>
    </w:docPart>
    <w:docPart>
      <w:docPartPr>
        <w:name w:val="F67DAEC958774BA598F00BD31347E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49CE4-35B1-4E5D-A68D-EEFDD9A8F2F9}"/>
      </w:docPartPr>
      <w:docPartBody>
        <w:p w:rsidR="00000000" w:rsidRDefault="00000000">
          <w:pPr>
            <w:pStyle w:val="F67DAEC958774BA598F00BD31347EA8C"/>
          </w:pPr>
          <w:r>
            <w:t>registered nurse</w:t>
          </w:r>
        </w:p>
      </w:docPartBody>
    </w:docPart>
    <w:docPart>
      <w:docPartPr>
        <w:name w:val="E8FF1935FBB24308B500023B064B9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25E05-BE28-408B-A595-0099A342BBB3}"/>
      </w:docPartPr>
      <w:docPartBody>
        <w:p w:rsidR="00000000" w:rsidRDefault="00000000">
          <w:pPr>
            <w:pStyle w:val="E8FF1935FBB24308B500023B064B90EF"/>
          </w:pPr>
          <w:r w:rsidRPr="00E32D04">
            <w:t>CONTACT</w:t>
          </w:r>
        </w:p>
      </w:docPartBody>
    </w:docPart>
    <w:docPart>
      <w:docPartPr>
        <w:name w:val="DDD3437BB4754670AB0808C70F61C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50E77-1061-451B-805F-E33051F6E491}"/>
      </w:docPartPr>
      <w:docPartBody>
        <w:p w:rsidR="00000000" w:rsidRDefault="00000000">
          <w:pPr>
            <w:pStyle w:val="DDD3437BB4754670AB0808C70F61CB3B"/>
          </w:pPr>
          <w:r w:rsidRPr="00151DE9">
            <w:t>111 1st Avenue</w:t>
          </w:r>
        </w:p>
      </w:docPartBody>
    </w:docPart>
    <w:docPart>
      <w:docPartPr>
        <w:name w:val="1A7D2C0AE15E4CABB31B6D2F704C6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DF6B3-EF33-4013-8EFE-8857BFFB2DE6}"/>
      </w:docPartPr>
      <w:docPartBody>
        <w:p w:rsidR="00000000" w:rsidRDefault="00000000">
          <w:pPr>
            <w:pStyle w:val="1A7D2C0AE15E4CABB31B6D2F704C6BFE"/>
          </w:pPr>
          <w:r w:rsidRPr="00151DE9">
            <w:t>Redmond, WA 65432</w:t>
          </w:r>
        </w:p>
      </w:docPartBody>
    </w:docPart>
    <w:docPart>
      <w:docPartPr>
        <w:name w:val="B1DA9E348A794760BE936A749C7EC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52CB1-B89C-43AB-83C4-2F9D60A771E0}"/>
      </w:docPartPr>
      <w:docPartBody>
        <w:p w:rsidR="00000000" w:rsidRDefault="00000000">
          <w:pPr>
            <w:pStyle w:val="B1DA9E348A794760BE936A749C7EC2D6"/>
          </w:pPr>
          <w:r w:rsidRPr="00C52161">
            <w:t>909.555.0100</w:t>
          </w:r>
        </w:p>
      </w:docPartBody>
    </w:docPart>
    <w:docPart>
      <w:docPartPr>
        <w:name w:val="C4F5AF512EA9414480CBC759F2BD3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58C09-8ECA-4052-9FD6-6A4DBD6D107E}"/>
      </w:docPartPr>
      <w:docPartBody>
        <w:p w:rsidR="00000000" w:rsidRDefault="00000000">
          <w:pPr>
            <w:pStyle w:val="C4F5AF512EA9414480CBC759F2BD3639"/>
          </w:pPr>
          <w:r w:rsidRPr="00151DE9">
            <w:t>kristi@example.com</w:t>
          </w:r>
        </w:p>
      </w:docPartBody>
    </w:docPart>
    <w:docPart>
      <w:docPartPr>
        <w:name w:val="E922C9D88EE842E6B5C1C90C0D4A1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D1E94-591A-4697-9D07-7EABD5AC3A67}"/>
      </w:docPartPr>
      <w:docPartBody>
        <w:p w:rsidR="00000000" w:rsidRDefault="00000000">
          <w:pPr>
            <w:pStyle w:val="E922C9D88EE842E6B5C1C90C0D4A1D0E"/>
          </w:pPr>
          <w:r w:rsidRPr="00151DE9">
            <w:t>www.interestingsite.com</w:t>
          </w:r>
        </w:p>
      </w:docPartBody>
    </w:docPart>
    <w:docPart>
      <w:docPartPr>
        <w:name w:val="369E1A8B6C1A47289DB8B27DC5862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15417-EEE0-4A86-B4E1-59A25AD72963}"/>
      </w:docPartPr>
      <w:docPartBody>
        <w:p w:rsidR="00000000" w:rsidRDefault="00000000">
          <w:pPr>
            <w:pStyle w:val="369E1A8B6C1A47289DB8B27DC5862778"/>
          </w:pPr>
          <w:r w:rsidRPr="004A4C22">
            <w:t>Communication</w:t>
          </w:r>
        </w:p>
      </w:docPartBody>
    </w:docPart>
    <w:docPart>
      <w:docPartPr>
        <w:name w:val="7FD528B6705E4D0EA26A45B6016C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2AD0E-7FB7-41FA-A368-0DCAA006D00D}"/>
      </w:docPartPr>
      <w:docPartBody>
        <w:p w:rsidR="00000000" w:rsidRDefault="00000000">
          <w:pPr>
            <w:pStyle w:val="7FD528B6705E4D0EA26A45B6016C2311"/>
          </w:pPr>
          <w:r w:rsidRPr="002A164D">
            <w:t xml:space="preserve">I have received several awards for my outstanding communication skills, including recognition for providing </w:t>
          </w:r>
          <w:r w:rsidRPr="002A164D">
            <w:t>exceptional patient education and counseling.</w:t>
          </w:r>
        </w:p>
      </w:docPartBody>
    </w:docPart>
    <w:docPart>
      <w:docPartPr>
        <w:name w:val="973F3C47FF0046B7856A5695CF312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4C1F3-7B23-4E70-9166-00B9B8824C3E}"/>
      </w:docPartPr>
      <w:docPartBody>
        <w:p w:rsidR="00000000" w:rsidRDefault="00000000">
          <w:pPr>
            <w:pStyle w:val="973F3C47FF0046B7856A5695CF3124B7"/>
          </w:pPr>
          <w:r w:rsidRPr="00D91DAB">
            <w:t>Leadership</w:t>
          </w:r>
        </w:p>
      </w:docPartBody>
    </w:docPart>
    <w:docPart>
      <w:docPartPr>
        <w:name w:val="60CC2D52824E4E2DAA756E4643833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35E7-B887-4B0B-91A7-DFB2929A9D38}"/>
      </w:docPartPr>
      <w:docPartBody>
        <w:p w:rsidR="00000000" w:rsidRDefault="00000000">
          <w:pPr>
            <w:pStyle w:val="60CC2D52824E4E2DAA756E46438331DE"/>
          </w:pPr>
          <w:r w:rsidRPr="009B3052">
            <w:t>I received the "Outstanding Nursing Student" award during my time in nursing school, and I have been recognized for my contributions to patient safety and satisfaction in my current role.</w:t>
          </w:r>
        </w:p>
      </w:docPartBody>
    </w:docPart>
    <w:docPart>
      <w:docPartPr>
        <w:name w:val="CA401B408E294B88993F828390A20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4EA76-BBFC-4388-934D-5191ECAC0992}"/>
      </w:docPartPr>
      <w:docPartBody>
        <w:p w:rsidR="00000000" w:rsidRDefault="00000000">
          <w:pPr>
            <w:pStyle w:val="CA401B408E294B88993F828390A20B43"/>
          </w:pPr>
          <w:r w:rsidRPr="00353B04">
            <w:t>Education</w:t>
          </w:r>
        </w:p>
      </w:docPartBody>
    </w:docPart>
    <w:docPart>
      <w:docPartPr>
        <w:name w:val="4B1316C7AF364772AB3DDBF1DFAA5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18DB6-5D47-4F34-8734-9D687F5A21EE}"/>
      </w:docPartPr>
      <w:docPartBody>
        <w:p w:rsidR="00000000" w:rsidRDefault="00000000">
          <w:pPr>
            <w:pStyle w:val="4B1316C7AF364772AB3DDBF1DFAA51E8"/>
          </w:pPr>
          <w:r>
            <w:t>Bellows College | Madison, WI</w:t>
          </w:r>
        </w:p>
      </w:docPartBody>
    </w:docPart>
    <w:docPart>
      <w:docPartPr>
        <w:name w:val="E68EA0029016437DAFB5B85E28C65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AC766-506D-4484-B601-688582998E64}"/>
      </w:docPartPr>
      <w:docPartBody>
        <w:p w:rsidR="00000000" w:rsidRDefault="00000000">
          <w:pPr>
            <w:pStyle w:val="E68EA0029016437DAFB5B85E28C653C5"/>
          </w:pPr>
          <w:r w:rsidRPr="00685E20">
            <w:t>Bachelors of Science in Nursing</w:t>
          </w:r>
        </w:p>
      </w:docPartBody>
    </w:docPart>
    <w:docPart>
      <w:docPartPr>
        <w:name w:val="F2062E990773467FA6767816E7ED4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8BD21-2D22-4872-816E-D56BFF29AE07}"/>
      </w:docPartPr>
      <w:docPartBody>
        <w:p w:rsidR="00000000" w:rsidRDefault="00000000">
          <w:pPr>
            <w:pStyle w:val="F2062E990773467FA6767816E7ED4F89"/>
          </w:pPr>
          <w:r w:rsidRPr="00824394">
            <w:t>Relevant coursework: Anatomy and physiology, pharmacology, nursing ethics, and patient care management.</w:t>
          </w:r>
        </w:p>
      </w:docPartBody>
    </w:docPart>
    <w:docPart>
      <w:docPartPr>
        <w:name w:val="D5ED2024EF8944E5AC013A65AA1A5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0ABFC-6922-48EF-8AB5-AFF32F2C1600}"/>
      </w:docPartPr>
      <w:docPartBody>
        <w:p w:rsidR="00000000" w:rsidRDefault="00000000">
          <w:pPr>
            <w:pStyle w:val="D5ED2024EF8944E5AC013A65AA1A57C5"/>
          </w:pPr>
          <w:r w:rsidRPr="000F7D04">
            <w:t>Experience</w:t>
          </w:r>
        </w:p>
      </w:docPartBody>
    </w:docPart>
    <w:docPart>
      <w:docPartPr>
        <w:name w:val="BCC628B7CEAF474DBB04A4B73E077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EBA8B-528D-42A4-B87B-102BB35989DB}"/>
      </w:docPartPr>
      <w:docPartBody>
        <w:p w:rsidR="00000000" w:rsidRDefault="00000000">
          <w:pPr>
            <w:pStyle w:val="BCC628B7CEAF474DBB04A4B73E077B2F"/>
          </w:pPr>
          <w:r w:rsidRPr="00F61BD1">
            <w:t>November 20XX–October 20XX</w:t>
          </w:r>
        </w:p>
      </w:docPartBody>
    </w:docPart>
    <w:docPart>
      <w:docPartPr>
        <w:name w:val="BACE59FCE9AA44F09C624E5562EEB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1A58F-2983-417E-91A0-6284D12A3A78}"/>
      </w:docPartPr>
      <w:docPartBody>
        <w:p w:rsidR="00000000" w:rsidRDefault="00000000">
          <w:pPr>
            <w:pStyle w:val="BACE59FCE9AA44F09C624E5562EEB305"/>
          </w:pPr>
          <w:r>
            <w:t xml:space="preserve">Registered Nurse </w:t>
          </w:r>
          <w:r>
            <w:rPr>
              <w:rStyle w:val="Strong"/>
            </w:rPr>
            <w:t>|</w:t>
          </w:r>
          <w:r>
            <w:t xml:space="preserve"> Pediatrics </w:t>
          </w:r>
          <w:r>
            <w:rPr>
              <w:rStyle w:val="Strong"/>
            </w:rPr>
            <w:t>|</w:t>
          </w:r>
          <w:r>
            <w:t xml:space="preserve"> </w:t>
          </w:r>
          <w:r w:rsidRPr="00876210">
            <w:t>Wholeness Healthcare</w:t>
          </w:r>
        </w:p>
      </w:docPartBody>
    </w:docPart>
    <w:docPart>
      <w:docPartPr>
        <w:name w:val="3A21C8E02668404FB0358C105CFD8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F136-63BB-488B-9A56-FB28B8ADEF86}"/>
      </w:docPartPr>
      <w:docPartBody>
        <w:p w:rsidR="00000000" w:rsidRDefault="00000000">
          <w:pPr>
            <w:pStyle w:val="3A21C8E02668404FB0358C105CFD88E8"/>
          </w:pPr>
          <w:r w:rsidRPr="00F61BD1">
            <w:t>December 20XX–</w:t>
          </w:r>
          <w:r w:rsidRPr="0007266C">
            <w:t>November</w:t>
          </w:r>
          <w:r w:rsidRPr="00F61BD1">
            <w:t xml:space="preserve"> 20XX</w:t>
          </w:r>
        </w:p>
      </w:docPartBody>
    </w:docPart>
    <w:docPart>
      <w:docPartPr>
        <w:name w:val="B3DE6324D70B45FB980F1652F242B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F463-BAAD-4F0E-A864-E4672303D085}"/>
      </w:docPartPr>
      <w:docPartBody>
        <w:p w:rsidR="00000000" w:rsidRDefault="00000000">
          <w:pPr>
            <w:pStyle w:val="B3DE6324D70B45FB980F1652F242B2DF"/>
          </w:pPr>
          <w:r w:rsidRPr="005632D5">
            <w:t xml:space="preserve">Registered Nurse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 xml:space="preserve">General </w:t>
          </w:r>
          <w:r>
            <w:t>Practice</w:t>
          </w:r>
          <w:r w:rsidRPr="005632D5">
            <w:t xml:space="preserve"> </w:t>
          </w:r>
          <w:r w:rsidRPr="005632D5">
            <w:rPr>
              <w:b/>
              <w:bCs/>
            </w:rPr>
            <w:t>|</w:t>
          </w:r>
          <w:r w:rsidRPr="005632D5">
            <w:t xml:space="preserve"> Wholeness Healthcare</w:t>
          </w:r>
        </w:p>
      </w:docPartBody>
    </w:docPart>
    <w:docPart>
      <w:docPartPr>
        <w:name w:val="39C34AFCB1614A828820FF0DA7250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A7992-F337-4EBC-8040-F54999C499AD}"/>
      </w:docPartPr>
      <w:docPartBody>
        <w:p w:rsidR="00000000" w:rsidRDefault="00000000">
          <w:pPr>
            <w:pStyle w:val="39C34AFCB1614A828820FF0DA725030E"/>
          </w:pPr>
          <w:r>
            <w:t>September 20XX–August 20XX</w:t>
          </w:r>
        </w:p>
      </w:docPartBody>
    </w:docPart>
    <w:docPart>
      <w:docPartPr>
        <w:name w:val="DE94DAF1D43F4950A689EF4F26770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1EEF1-0249-495C-8212-3A3CD28F5F24}"/>
      </w:docPartPr>
      <w:docPartBody>
        <w:p w:rsidR="00000000" w:rsidRDefault="00000000">
          <w:pPr>
            <w:pStyle w:val="DE94DAF1D43F4950A689EF4F26770BD0"/>
          </w:pPr>
          <w:r w:rsidRPr="005632D5">
            <w:t xml:space="preserve">Registered Nurse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General Practice</w:t>
          </w:r>
          <w:r w:rsidRPr="005632D5">
            <w:t xml:space="preserve">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Tyler Stein MD</w:t>
          </w:r>
        </w:p>
      </w:docPartBody>
    </w:docPart>
    <w:docPart>
      <w:docPartPr>
        <w:name w:val="6B92D3A8934B48BD84373221693A2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3AEFB-B187-4C76-A0DA-9E264562551B}"/>
      </w:docPartPr>
      <w:docPartBody>
        <w:p w:rsidR="00000000" w:rsidRDefault="00000000">
          <w:pPr>
            <w:pStyle w:val="6B92D3A8934B48BD84373221693A2235"/>
          </w:pPr>
          <w:r w:rsidRPr="001A7423">
            <w:t>I have a proven track record of delivering high-quality care while maintaining patient safety and satisfaction</w:t>
          </w:r>
        </w:p>
      </w:docPartBody>
    </w:docPart>
    <w:docPart>
      <w:docPartPr>
        <w:name w:val="6E4BA4F95BE843C38FE90DAC80AB5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57625-B951-4FC0-9A5D-C1D3FCA65F67}"/>
      </w:docPartPr>
      <w:docPartBody>
        <w:p w:rsidR="00000000" w:rsidRDefault="00000000">
          <w:pPr>
            <w:pStyle w:val="6E4BA4F95BE843C38FE90DAC80AB5AB9"/>
          </w:pPr>
          <w:r w:rsidRPr="00E2301F">
            <w:t>References</w:t>
          </w:r>
        </w:p>
      </w:docPartBody>
    </w:docPart>
    <w:docPart>
      <w:docPartPr>
        <w:name w:val="F7F9DBAD8C234426B0DF01D74B514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CB19A-A4A4-4B28-BF82-4BA364FD57F1}"/>
      </w:docPartPr>
      <w:docPartBody>
        <w:p w:rsidR="00000000" w:rsidRDefault="00000000">
          <w:pPr>
            <w:pStyle w:val="F7F9DBAD8C234426B0DF01D74B514124"/>
          </w:pPr>
          <w:r>
            <w:t>[Available upon request]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FA"/>
    <w:rsid w:val="00C227FA"/>
    <w:rsid w:val="00E8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4AEFD081BA429DB3908A5EAB264DAF">
    <w:name w:val="8D4AEFD081BA429DB3908A5EAB264DAF"/>
  </w:style>
  <w:style w:type="paragraph" w:customStyle="1" w:styleId="B56F830B3C1A43CDBEC44B8E0D6DCFDB">
    <w:name w:val="B56F830B3C1A43CDBEC44B8E0D6DCFDB"/>
  </w:style>
  <w:style w:type="paragraph" w:customStyle="1" w:styleId="F67DAEC958774BA598F00BD31347EA8C">
    <w:name w:val="F67DAEC958774BA598F00BD31347EA8C"/>
  </w:style>
  <w:style w:type="paragraph" w:customStyle="1" w:styleId="E8FF1935FBB24308B500023B064B90EF">
    <w:name w:val="E8FF1935FBB24308B500023B064B90EF"/>
  </w:style>
  <w:style w:type="paragraph" w:customStyle="1" w:styleId="DDD3437BB4754670AB0808C70F61CB3B">
    <w:name w:val="DDD3437BB4754670AB0808C70F61CB3B"/>
  </w:style>
  <w:style w:type="paragraph" w:customStyle="1" w:styleId="1A7D2C0AE15E4CABB31B6D2F704C6BFE">
    <w:name w:val="1A7D2C0AE15E4CABB31B6D2F704C6BFE"/>
  </w:style>
  <w:style w:type="paragraph" w:customStyle="1" w:styleId="B1DA9E348A794760BE936A749C7EC2D6">
    <w:name w:val="B1DA9E348A794760BE936A749C7EC2D6"/>
  </w:style>
  <w:style w:type="paragraph" w:customStyle="1" w:styleId="C4F5AF512EA9414480CBC759F2BD3639">
    <w:name w:val="C4F5AF512EA9414480CBC759F2BD3639"/>
  </w:style>
  <w:style w:type="paragraph" w:customStyle="1" w:styleId="E922C9D88EE842E6B5C1C90C0D4A1D0E">
    <w:name w:val="E922C9D88EE842E6B5C1C90C0D4A1D0E"/>
  </w:style>
  <w:style w:type="paragraph" w:customStyle="1" w:styleId="369E1A8B6C1A47289DB8B27DC5862778">
    <w:name w:val="369E1A8B6C1A47289DB8B27DC5862778"/>
  </w:style>
  <w:style w:type="paragraph" w:customStyle="1" w:styleId="7FD528B6705E4D0EA26A45B6016C2311">
    <w:name w:val="7FD528B6705E4D0EA26A45B6016C2311"/>
  </w:style>
  <w:style w:type="paragraph" w:customStyle="1" w:styleId="973F3C47FF0046B7856A5695CF3124B7">
    <w:name w:val="973F3C47FF0046B7856A5695CF3124B7"/>
  </w:style>
  <w:style w:type="paragraph" w:customStyle="1" w:styleId="60CC2D52824E4E2DAA756E46438331DE">
    <w:name w:val="60CC2D52824E4E2DAA756E46438331DE"/>
  </w:style>
  <w:style w:type="paragraph" w:customStyle="1" w:styleId="CA401B408E294B88993F828390A20B43">
    <w:name w:val="CA401B408E294B88993F828390A20B43"/>
  </w:style>
  <w:style w:type="paragraph" w:customStyle="1" w:styleId="4B1316C7AF364772AB3DDBF1DFAA51E8">
    <w:name w:val="4B1316C7AF364772AB3DDBF1DFAA51E8"/>
  </w:style>
  <w:style w:type="paragraph" w:customStyle="1" w:styleId="E68EA0029016437DAFB5B85E28C653C5">
    <w:name w:val="E68EA0029016437DAFB5B85E28C653C5"/>
  </w:style>
  <w:style w:type="paragraph" w:customStyle="1" w:styleId="F2062E990773467FA6767816E7ED4F89">
    <w:name w:val="F2062E990773467FA6767816E7ED4F89"/>
  </w:style>
  <w:style w:type="paragraph" w:customStyle="1" w:styleId="D5ED2024EF8944E5AC013A65AA1A57C5">
    <w:name w:val="D5ED2024EF8944E5AC013A65AA1A57C5"/>
  </w:style>
  <w:style w:type="paragraph" w:customStyle="1" w:styleId="BCC628B7CEAF474DBB04A4B73E077B2F">
    <w:name w:val="BCC628B7CEAF474DBB04A4B73E077B2F"/>
  </w:style>
  <w:style w:type="character" w:styleId="Strong">
    <w:name w:val="Strong"/>
    <w:basedOn w:val="DefaultParagraphFont"/>
    <w:uiPriority w:val="22"/>
    <w:qFormat/>
    <w:rPr>
      <w:b/>
      <w:bCs/>
      <w:color w:val="0B769F" w:themeColor="accent4" w:themeShade="BF"/>
    </w:rPr>
  </w:style>
  <w:style w:type="paragraph" w:customStyle="1" w:styleId="BACE59FCE9AA44F09C624E5562EEB305">
    <w:name w:val="BACE59FCE9AA44F09C624E5562EEB305"/>
  </w:style>
  <w:style w:type="paragraph" w:customStyle="1" w:styleId="3A21C8E02668404FB0358C105CFD88E8">
    <w:name w:val="3A21C8E02668404FB0358C105CFD88E8"/>
  </w:style>
  <w:style w:type="paragraph" w:customStyle="1" w:styleId="B3DE6324D70B45FB980F1652F242B2DF">
    <w:name w:val="B3DE6324D70B45FB980F1652F242B2DF"/>
  </w:style>
  <w:style w:type="paragraph" w:customStyle="1" w:styleId="39C34AFCB1614A828820FF0DA725030E">
    <w:name w:val="39C34AFCB1614A828820FF0DA725030E"/>
  </w:style>
  <w:style w:type="paragraph" w:customStyle="1" w:styleId="DE94DAF1D43F4950A689EF4F26770BD0">
    <w:name w:val="DE94DAF1D43F4950A689EF4F26770BD0"/>
  </w:style>
  <w:style w:type="paragraph" w:customStyle="1" w:styleId="6B92D3A8934B48BD84373221693A2235">
    <w:name w:val="6B92D3A8934B48BD84373221693A2235"/>
  </w:style>
  <w:style w:type="paragraph" w:customStyle="1" w:styleId="6E4BA4F95BE843C38FE90DAC80AB5AB9">
    <w:name w:val="6E4BA4F95BE843C38FE90DAC80AB5AB9"/>
  </w:style>
  <w:style w:type="paragraph" w:customStyle="1" w:styleId="F7F9DBAD8C234426B0DF01D74B514124">
    <w:name w:val="F7F9DBAD8C234426B0DF01D74B514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16E888-5B4C-4358-A803-7715D2D5FB8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4A46F5-F018-473E-8BF0-E6D92B88FC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0AABA2-6C0C-45F7-A39F-40A9D9B0C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resume.dotx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Adarsh</dc:creator>
  <cp:keywords/>
  <dc:description/>
  <cp:lastModifiedBy>Anas S</cp:lastModifiedBy>
  <cp:revision>1</cp:revision>
  <dcterms:created xsi:type="dcterms:W3CDTF">2025-02-02T16:01:00Z</dcterms:created>
  <dcterms:modified xsi:type="dcterms:W3CDTF">2025-02-02T16:02:00Z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